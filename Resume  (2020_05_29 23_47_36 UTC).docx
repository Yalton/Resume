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CE8D" w14:textId="377420F8" w:rsidR="00816216" w:rsidRDefault="006B14B7" w:rsidP="00141A4C">
      <w:pPr>
        <w:pStyle w:val="Title"/>
      </w:pPr>
      <w:r>
        <w:t xml:space="preserve">Dalton Bailey </w:t>
      </w:r>
    </w:p>
    <w:p w14:paraId="6C9DF314" w14:textId="1268465C" w:rsidR="00141A4C" w:rsidRDefault="00A935F4" w:rsidP="00141A4C">
      <w:r>
        <w:t xml:space="preserve">650 Hickory Street </w:t>
      </w:r>
      <w:r w:rsidR="006B14B7">
        <w:t>,</w:t>
      </w:r>
      <w:r>
        <w:t>#20,</w:t>
      </w:r>
      <w:r w:rsidR="006B14B7">
        <w:t xml:space="preserve"> </w:t>
      </w:r>
      <w:r w:rsidR="006B14B7">
        <w:rPr>
          <w:rFonts w:ascii="Helvetica" w:hAnsi="Helvetica" w:cs="Helvetica"/>
          <w:color w:val="333333"/>
          <w:sz w:val="21"/>
          <w:szCs w:val="21"/>
          <w:lang w:val="en"/>
        </w:rPr>
        <w:t>959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28</w:t>
      </w:r>
      <w:r w:rsidR="006B14B7">
        <w:t xml:space="preserve">, Chico, CA </w:t>
      </w:r>
      <w:r w:rsidR="00141A4C">
        <w:t>| </w:t>
      </w:r>
      <w:r w:rsidR="00FA14D5">
        <w:t>(</w:t>
      </w:r>
      <w:r w:rsidR="006B14B7">
        <w:t>916</w:t>
      </w:r>
      <w:r w:rsidR="00FA14D5">
        <w:t>)</w:t>
      </w:r>
      <w:r w:rsidR="006B14B7">
        <w:t>-698-9669</w:t>
      </w:r>
      <w:r w:rsidR="00141A4C">
        <w:t> | </w:t>
      </w:r>
      <w:hyperlink r:id="rId8" w:history="1">
        <w:r w:rsidRPr="003F4757">
          <w:rPr>
            <w:rStyle w:val="Hyperlink"/>
          </w:rPr>
          <w:t>drbailey117@gmail.com</w:t>
        </w:r>
      </w:hyperlink>
      <w:r w:rsidR="006B14B7">
        <w:t xml:space="preserve"> </w:t>
      </w:r>
    </w:p>
    <w:p w14:paraId="291A2F75" w14:textId="7F8A0B25" w:rsidR="006270A9" w:rsidRDefault="00A935F4" w:rsidP="00C01873">
      <w:pPr>
        <w:pStyle w:val="Heading1"/>
      </w:pPr>
      <w:r>
        <w:t>Key info</w:t>
      </w:r>
    </w:p>
    <w:p w14:paraId="71708B6E" w14:textId="5EDC4B30" w:rsidR="00A935F4" w:rsidRDefault="00A935F4">
      <w:pPr>
        <w:pStyle w:val="Heading2"/>
      </w:pPr>
      <w:r>
        <w:t>Date of birth | 21 February 1999</w:t>
      </w:r>
    </w:p>
    <w:p w14:paraId="6C9B6814" w14:textId="6DDA7968" w:rsidR="006270A9" w:rsidRDefault="006B14B7">
      <w:pPr>
        <w:pStyle w:val="Heading2"/>
      </w:pPr>
      <w:r>
        <w:t>Highschool Graduate</w:t>
      </w:r>
      <w:r w:rsidR="009D5933">
        <w:t> | </w:t>
      </w:r>
      <w:r>
        <w:t xml:space="preserve">23, </w:t>
      </w:r>
      <w:r w:rsidR="00FE22BD">
        <w:t>MAY</w:t>
      </w:r>
      <w:r>
        <w:t xml:space="preserve"> 2017</w:t>
      </w:r>
      <w:r w:rsidR="009D5933">
        <w:t> | </w:t>
      </w:r>
      <w:r>
        <w:t xml:space="preserve">Laguna Creek high school </w:t>
      </w:r>
    </w:p>
    <w:p w14:paraId="6DD4F7A8" w14:textId="4F50D528" w:rsidR="00524FE9" w:rsidRDefault="00524FE9" w:rsidP="00524FE9">
      <w:pPr>
        <w:pStyle w:val="Heading2"/>
      </w:pPr>
      <w:r>
        <w:t xml:space="preserve">Earning my degree </w:t>
      </w:r>
      <w:r w:rsidR="00DC6693">
        <w:t xml:space="preserve">| computer </w:t>
      </w:r>
      <w:bookmarkStart w:id="0" w:name="_Hlk41491860"/>
      <w:r w:rsidR="00DC6693">
        <w:t>engineering</w:t>
      </w:r>
      <w:r w:rsidR="00A935F4">
        <w:t xml:space="preserve"> </w:t>
      </w:r>
      <w:bookmarkEnd w:id="0"/>
      <w:r w:rsidR="00A935F4">
        <w:t>|</w:t>
      </w:r>
      <w:r w:rsidR="00A935F4" w:rsidRPr="00A935F4">
        <w:t xml:space="preserve"> </w:t>
      </w:r>
      <w:r w:rsidR="00A935F4">
        <w:t>California state university CHico</w:t>
      </w:r>
    </w:p>
    <w:p w14:paraId="1A5BD9BE" w14:textId="5D22F5D3" w:rsidR="006270A9" w:rsidRDefault="00524FE9" w:rsidP="00DC6693">
      <w:pPr>
        <w:pStyle w:val="Heading1"/>
      </w:pPr>
      <w:r>
        <w:t>Skills</w:t>
      </w:r>
    </w:p>
    <w:sdt>
      <w:sdtPr>
        <w:alias w:val="Sales:"/>
        <w:tag w:val="Sales:"/>
        <w:id w:val="-2126221975"/>
        <w:placeholder>
          <w:docPart w:val="B4B39A4A5F3D418F95C5A34DFAA150A0"/>
        </w:placeholder>
        <w:temporary/>
        <w:showingPlcHdr/>
        <w15:appearance w15:val="hidden"/>
      </w:sdtPr>
      <w:sdtEndPr/>
      <w:sdtContent>
        <w:p w14:paraId="50BD1308" w14:textId="77777777" w:rsidR="006270A9" w:rsidRDefault="009D5933">
          <w:pPr>
            <w:pStyle w:val="Heading2"/>
          </w:pPr>
          <w:r>
            <w:t>Sales</w:t>
          </w:r>
        </w:p>
      </w:sdtContent>
    </w:sdt>
    <w:p w14:paraId="534B928C" w14:textId="36C20EC9" w:rsidR="006270A9" w:rsidRDefault="006B14B7" w:rsidP="00C01873">
      <w:pPr>
        <w:pStyle w:val="ListBullet"/>
      </w:pPr>
      <w:r>
        <w:t>Worked in my schools Student Store for 3 of my four years of high school.</w:t>
      </w:r>
      <w:r w:rsidR="00944B21">
        <w:t xml:space="preserve"> I alternated between running the register</w:t>
      </w:r>
      <w:r w:rsidR="00524FE9">
        <w:t>,</w:t>
      </w:r>
      <w:r w:rsidR="00904BDD">
        <w:t xml:space="preserve"> </w:t>
      </w:r>
      <w:r w:rsidR="00944B21">
        <w:t>logging sales</w:t>
      </w:r>
      <w:r w:rsidR="00524FE9">
        <w:t xml:space="preserve">, </w:t>
      </w:r>
      <w:r w:rsidR="00944B21">
        <w:t>keeping track of inventory</w:t>
      </w:r>
      <w:r w:rsidR="00524FE9">
        <w:t xml:space="preserve">, and running the computers in the store. </w:t>
      </w:r>
    </w:p>
    <w:sdt>
      <w:sdtPr>
        <w:alias w:val="Leadership:"/>
        <w:tag w:val="Leadership:"/>
        <w:id w:val="1837562325"/>
        <w:placeholder>
          <w:docPart w:val="4727AF93EBED43178872A63C925F09A6"/>
        </w:placeholder>
        <w:temporary/>
        <w:showingPlcHdr/>
        <w15:appearance w15:val="hidden"/>
      </w:sdtPr>
      <w:sdtEndPr/>
      <w:sdtContent>
        <w:p w14:paraId="1DA2BCCD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0731C00B" w14:textId="4AD5D937" w:rsidR="006270A9" w:rsidRDefault="006B14B7">
      <w:pPr>
        <w:pStyle w:val="ListBullet"/>
      </w:pPr>
      <w:r>
        <w:t xml:space="preserve">Sound Technician Chair: As a part of </w:t>
      </w:r>
      <w:r w:rsidR="00C01873">
        <w:t xml:space="preserve">a leadership program during high school I </w:t>
      </w:r>
      <w:r w:rsidR="00524FE9">
        <w:t>oversaw</w:t>
      </w:r>
      <w:r w:rsidR="00C01873">
        <w:t xml:space="preserve"> </w:t>
      </w:r>
      <w:r>
        <w:t>managing the Sound System</w:t>
      </w:r>
      <w:r w:rsidR="00524FE9">
        <w:t xml:space="preserve"> </w:t>
      </w:r>
      <w:r w:rsidR="00524FE9">
        <w:t xml:space="preserve">(for rallies or assemblies </w:t>
      </w:r>
      <w:r w:rsidR="00F80D8B">
        <w:t>anywhere</w:t>
      </w:r>
      <w:r w:rsidR="00524FE9">
        <w:t xml:space="preserve"> that needed a speaker)</w:t>
      </w:r>
      <w:r w:rsidR="00524FE9">
        <w:t xml:space="preserve"> for all 4 years.</w:t>
      </w:r>
      <w:r w:rsidR="00C01873">
        <w:t xml:space="preserve"> </w:t>
      </w:r>
      <w:r w:rsidR="00A935F4">
        <w:t xml:space="preserve">The sound system was often only managed by one person, so whenever the school needed audio I either set it up myself or walked someone through how to do it. </w:t>
      </w:r>
    </w:p>
    <w:p w14:paraId="5759AADF" w14:textId="24F22E77" w:rsidR="00944B21" w:rsidRDefault="00944B21" w:rsidP="00944B21">
      <w:pPr>
        <w:pStyle w:val="Heading2"/>
      </w:pPr>
      <w:r>
        <w:t xml:space="preserve">Technology </w:t>
      </w:r>
    </w:p>
    <w:p w14:paraId="42C0FDD2" w14:textId="2C1B21AB" w:rsidR="00944B21" w:rsidRDefault="00C01873" w:rsidP="00944B21">
      <w:pPr>
        <w:pStyle w:val="ListBullet"/>
      </w:pPr>
      <w:r>
        <w:t xml:space="preserve">I can </w:t>
      </w:r>
      <w:r w:rsidR="00524FE9">
        <w:t xml:space="preserve">write </w:t>
      </w:r>
      <w:r>
        <w:t>code in C, C</w:t>
      </w:r>
      <w:r w:rsidR="00524FE9">
        <w:t>++</w:t>
      </w:r>
      <w:r>
        <w:t xml:space="preserve">, Verilog, Assembly, </w:t>
      </w:r>
      <w:r w:rsidR="00524FE9">
        <w:t xml:space="preserve">Bash, </w:t>
      </w:r>
      <w:r>
        <w:t>and Python.</w:t>
      </w:r>
    </w:p>
    <w:p w14:paraId="618BBF94" w14:textId="615DF282" w:rsidR="00C01873" w:rsidRDefault="00C01873" w:rsidP="00944B21">
      <w:pPr>
        <w:pStyle w:val="ListBullet"/>
      </w:pPr>
      <w:r>
        <w:t>I have advanced knowledge of Windows OS, and Linux OS</w:t>
      </w:r>
      <w:r w:rsidR="00F80D8B">
        <w:t>, and basic knowledge of MacOS</w:t>
      </w:r>
      <w:r>
        <w:t>.</w:t>
      </w:r>
    </w:p>
    <w:p w14:paraId="318527E3" w14:textId="66CC8E04" w:rsidR="00C01873" w:rsidRDefault="00C01873" w:rsidP="00944B21">
      <w:pPr>
        <w:pStyle w:val="ListBullet"/>
      </w:pPr>
      <w:r>
        <w:t xml:space="preserve">I understand, reconfigure, and build complex networks. I have adept knowledge of all required protocols involved in the standard OSI model. </w:t>
      </w:r>
    </w:p>
    <w:p w14:paraId="50712F21" w14:textId="71B30EEE" w:rsidR="00C01873" w:rsidRDefault="00C01873" w:rsidP="00944B21">
      <w:pPr>
        <w:pStyle w:val="ListBullet"/>
      </w:pPr>
      <w:r>
        <w:t xml:space="preserve">I have adept electronic skills and in my free time I analyze and construct </w:t>
      </w:r>
      <w:r w:rsidR="00524FE9">
        <w:t xml:space="preserve">electrical </w:t>
      </w:r>
      <w:r>
        <w:t xml:space="preserve">circuits. </w:t>
      </w:r>
    </w:p>
    <w:p w14:paraId="4EC7EEDD" w14:textId="6686E63C" w:rsidR="001B29CF" w:rsidRPr="001B29CF" w:rsidRDefault="00944B21" w:rsidP="00C01873">
      <w:pPr>
        <w:pStyle w:val="ListBullet"/>
      </w:pPr>
      <w:r>
        <w:t>I have Advanced knowledge of Microsoft Word, Microsoft PowerPoint, Microsoft Excel, and Microsoft Publisher.</w:t>
      </w:r>
      <w:r w:rsidR="00FE22BD">
        <w:t xml:space="preserve"> </w:t>
      </w: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C9244" w14:textId="77777777" w:rsidR="00CA2F83" w:rsidRDefault="00CA2F83">
      <w:pPr>
        <w:spacing w:after="0"/>
      </w:pPr>
      <w:r>
        <w:separator/>
      </w:r>
    </w:p>
  </w:endnote>
  <w:endnote w:type="continuationSeparator" w:id="0">
    <w:p w14:paraId="6C262523" w14:textId="77777777" w:rsidR="00CA2F83" w:rsidRDefault="00CA2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8133E" w14:textId="290D21BA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44B7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F8E48" w14:textId="77777777" w:rsidR="00CA2F83" w:rsidRDefault="00CA2F83">
      <w:pPr>
        <w:spacing w:after="0"/>
      </w:pPr>
      <w:r>
        <w:separator/>
      </w:r>
    </w:p>
  </w:footnote>
  <w:footnote w:type="continuationSeparator" w:id="0">
    <w:p w14:paraId="562D683E" w14:textId="77777777" w:rsidR="00CA2F83" w:rsidRDefault="00CA2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AF546A"/>
    <w:multiLevelType w:val="hybridMultilevel"/>
    <w:tmpl w:val="450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B7"/>
    <w:rsid w:val="000A4056"/>
    <w:rsid w:val="000A4F59"/>
    <w:rsid w:val="000E5C65"/>
    <w:rsid w:val="00141A4C"/>
    <w:rsid w:val="001525F5"/>
    <w:rsid w:val="001B29CF"/>
    <w:rsid w:val="0028220F"/>
    <w:rsid w:val="0034591A"/>
    <w:rsid w:val="00356C14"/>
    <w:rsid w:val="00383713"/>
    <w:rsid w:val="003A7229"/>
    <w:rsid w:val="00454B51"/>
    <w:rsid w:val="005078C2"/>
    <w:rsid w:val="00524FE9"/>
    <w:rsid w:val="00544B73"/>
    <w:rsid w:val="00617B26"/>
    <w:rsid w:val="006270A9"/>
    <w:rsid w:val="00675956"/>
    <w:rsid w:val="00681034"/>
    <w:rsid w:val="006B14B7"/>
    <w:rsid w:val="00722F98"/>
    <w:rsid w:val="007C2307"/>
    <w:rsid w:val="00816216"/>
    <w:rsid w:val="0086366B"/>
    <w:rsid w:val="0087734B"/>
    <w:rsid w:val="00904BDD"/>
    <w:rsid w:val="00944B21"/>
    <w:rsid w:val="009D5933"/>
    <w:rsid w:val="009D626F"/>
    <w:rsid w:val="00A935F4"/>
    <w:rsid w:val="00BD768D"/>
    <w:rsid w:val="00C01873"/>
    <w:rsid w:val="00C61F8E"/>
    <w:rsid w:val="00CA2F83"/>
    <w:rsid w:val="00D950C5"/>
    <w:rsid w:val="00DC6693"/>
    <w:rsid w:val="00E243E7"/>
    <w:rsid w:val="00E8222C"/>
    <w:rsid w:val="00E83E4B"/>
    <w:rsid w:val="00F80D8B"/>
    <w:rsid w:val="00FA14D5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B11DA"/>
  <w15:chartTrackingRefBased/>
  <w15:docId w15:val="{46C8A7BA-6DA9-4CAE-BD4D-CBCD7F12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B14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6B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bailey1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t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B39A4A5F3D418F95C5A34DFAA1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0BE5-A301-43E5-B86F-674356D8409E}"/>
      </w:docPartPr>
      <w:docPartBody>
        <w:p w:rsidR="00AD5FCA" w:rsidRDefault="004C6D2A">
          <w:pPr>
            <w:pStyle w:val="B4B39A4A5F3D418F95C5A34DFAA150A0"/>
          </w:pPr>
          <w:r>
            <w:t>Sales</w:t>
          </w:r>
        </w:p>
      </w:docPartBody>
    </w:docPart>
    <w:docPart>
      <w:docPartPr>
        <w:name w:val="4727AF93EBED43178872A63C925F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E85B-BED9-4CFA-81F5-99AEB3ECD238}"/>
      </w:docPartPr>
      <w:docPartBody>
        <w:p w:rsidR="00AD5FCA" w:rsidRDefault="004C6D2A">
          <w:pPr>
            <w:pStyle w:val="4727AF93EBED43178872A63C925F09A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2A"/>
    <w:rsid w:val="00344F6C"/>
    <w:rsid w:val="00381443"/>
    <w:rsid w:val="004C6D2A"/>
    <w:rsid w:val="005E5D1A"/>
    <w:rsid w:val="006B541F"/>
    <w:rsid w:val="00A34DE0"/>
    <w:rsid w:val="00A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51CBF154C46A1A92787AA10091202">
    <w:name w:val="7C051CBF154C46A1A92787AA10091202"/>
  </w:style>
  <w:style w:type="paragraph" w:customStyle="1" w:styleId="59A6ED33606F4EE89068BD00496C22E1">
    <w:name w:val="59A6ED33606F4EE89068BD00496C22E1"/>
  </w:style>
  <w:style w:type="paragraph" w:customStyle="1" w:styleId="DBC423FC31844F14A110F90F88504F48">
    <w:name w:val="DBC423FC31844F14A110F90F88504F48"/>
  </w:style>
  <w:style w:type="paragraph" w:customStyle="1" w:styleId="1C5277848F96498A952C308FCC691D79">
    <w:name w:val="1C5277848F96498A952C308FCC691D79"/>
  </w:style>
  <w:style w:type="paragraph" w:customStyle="1" w:styleId="6EA427B5011E490CB849B11FACB0BA4B">
    <w:name w:val="6EA427B5011E490CB849B11FACB0BA4B"/>
  </w:style>
  <w:style w:type="paragraph" w:customStyle="1" w:styleId="C4B076D30B934222A25DFB9CCBFE5FFD">
    <w:name w:val="C4B076D30B934222A25DFB9CCBFE5FFD"/>
  </w:style>
  <w:style w:type="paragraph" w:customStyle="1" w:styleId="78C149A368C642B6BFB7897E0616DDF7">
    <w:name w:val="78C149A368C642B6BFB7897E0616DDF7"/>
  </w:style>
  <w:style w:type="paragraph" w:customStyle="1" w:styleId="07D0654443B24C1C8639EBD290F8D603">
    <w:name w:val="07D0654443B24C1C8639EBD290F8D603"/>
  </w:style>
  <w:style w:type="paragraph" w:customStyle="1" w:styleId="478EF5C3EFB24F789D02F395664A610E">
    <w:name w:val="478EF5C3EFB24F789D02F395664A610E"/>
  </w:style>
  <w:style w:type="paragraph" w:customStyle="1" w:styleId="BA72D31DA2B949359EA1706FFA736FA6">
    <w:name w:val="BA72D31DA2B949359EA1706FFA736FA6"/>
  </w:style>
  <w:style w:type="paragraph" w:customStyle="1" w:styleId="0F4CC65CFFB14BD2964398C9061DD9C9">
    <w:name w:val="0F4CC65CFFB14BD2964398C9061DD9C9"/>
  </w:style>
  <w:style w:type="paragraph" w:customStyle="1" w:styleId="A5398E0223444BD481B33729C1070D6D">
    <w:name w:val="A5398E0223444BD481B33729C1070D6D"/>
  </w:style>
  <w:style w:type="paragraph" w:customStyle="1" w:styleId="741B6675105041A3B75E296AA2066B3A">
    <w:name w:val="741B6675105041A3B75E296AA2066B3A"/>
  </w:style>
  <w:style w:type="paragraph" w:customStyle="1" w:styleId="056A6D79FC4F4FC7AD77EB18170C6360">
    <w:name w:val="056A6D79FC4F4FC7AD77EB18170C6360"/>
  </w:style>
  <w:style w:type="paragraph" w:customStyle="1" w:styleId="CFCBC083EB564CC787D2F89E167A9967">
    <w:name w:val="CFCBC083EB564CC787D2F89E167A9967"/>
  </w:style>
  <w:style w:type="paragraph" w:customStyle="1" w:styleId="7E73AD185D7B4AAE9AC5C2D73467EC99">
    <w:name w:val="7E73AD185D7B4AAE9AC5C2D73467EC99"/>
  </w:style>
  <w:style w:type="paragraph" w:customStyle="1" w:styleId="5A56A593ABC246648A4B0D984B250E6D">
    <w:name w:val="5A56A593ABC246648A4B0D984B250E6D"/>
  </w:style>
  <w:style w:type="paragraph" w:customStyle="1" w:styleId="B7FBD6CD180D4A488D5AE1A6856B5E70">
    <w:name w:val="B7FBD6CD180D4A488D5AE1A6856B5E70"/>
  </w:style>
  <w:style w:type="paragraph" w:customStyle="1" w:styleId="B4B39A4A5F3D418F95C5A34DFAA150A0">
    <w:name w:val="B4B39A4A5F3D418F95C5A34DFAA150A0"/>
  </w:style>
  <w:style w:type="paragraph" w:customStyle="1" w:styleId="2503558C22C94A819DD93EB97F0A602D">
    <w:name w:val="2503558C22C94A819DD93EB97F0A602D"/>
  </w:style>
  <w:style w:type="paragraph" w:customStyle="1" w:styleId="E8475342F55245F7B8916D8CB09E4CB7">
    <w:name w:val="E8475342F55245F7B8916D8CB09E4CB7"/>
  </w:style>
  <w:style w:type="paragraph" w:customStyle="1" w:styleId="7F56E619A16A4E5A8D67E3D56AF2E337">
    <w:name w:val="7F56E619A16A4E5A8D67E3D56AF2E337"/>
  </w:style>
  <w:style w:type="paragraph" w:customStyle="1" w:styleId="4727AF93EBED43178872A63C925F09A6">
    <w:name w:val="4727AF93EBED43178872A63C925F09A6"/>
  </w:style>
  <w:style w:type="paragraph" w:customStyle="1" w:styleId="E4E2962890CD44C1BA35925F249B1F96">
    <w:name w:val="E4E2962890CD44C1BA35925F249B1F96"/>
  </w:style>
  <w:style w:type="paragraph" w:customStyle="1" w:styleId="EE0A131E746642FEA33DC4BC082F239A">
    <w:name w:val="EE0A131E746642FEA33DC4BC082F239A"/>
  </w:style>
  <w:style w:type="paragraph" w:customStyle="1" w:styleId="E9264FEF49824BE997EF512D12FE2CAC">
    <w:name w:val="E9264FEF49824BE997EF512D12FE2CAC"/>
  </w:style>
  <w:style w:type="paragraph" w:customStyle="1" w:styleId="C9B3325FAE544C849418B7518C4C2048">
    <w:name w:val="C9B3325FAE544C849418B7518C4C2048"/>
  </w:style>
  <w:style w:type="paragraph" w:customStyle="1" w:styleId="55C9C242F7DB4A0DB4B9D449285EAC9D">
    <w:name w:val="55C9C242F7DB4A0DB4B9D449285EAC9D"/>
  </w:style>
  <w:style w:type="paragraph" w:customStyle="1" w:styleId="90A2BB4493BA4755852496C14C583E77">
    <w:name w:val="90A2BB4493BA4755852496C14C583E77"/>
  </w:style>
  <w:style w:type="paragraph" w:customStyle="1" w:styleId="A7290D889D6D4C20B176344881303215">
    <w:name w:val="A7290D889D6D4C20B176344881303215"/>
  </w:style>
  <w:style w:type="paragraph" w:customStyle="1" w:styleId="629E0F08873B438D88C3CB4C98DE57CA">
    <w:name w:val="629E0F08873B438D88C3CB4C98DE57CA"/>
  </w:style>
  <w:style w:type="paragraph" w:customStyle="1" w:styleId="365D9A8B1AC0450BA0A49538B6E39AF5">
    <w:name w:val="365D9A8B1AC0450BA0A49538B6E39AF5"/>
  </w:style>
  <w:style w:type="paragraph" w:customStyle="1" w:styleId="95543A3985104733AE1ACB8D86AC9D2A">
    <w:name w:val="95543A3985104733AE1ACB8D86AC9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1FE6-FB6C-42CD-89CD-B9889CD7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157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Dalton Bailey</dc:creator>
  <cp:keywords/>
  <cp:lastModifiedBy>Dalton Bailey</cp:lastModifiedBy>
  <cp:revision>10</cp:revision>
  <cp:lastPrinted>2017-09-22T21:02:00Z</cp:lastPrinted>
  <dcterms:created xsi:type="dcterms:W3CDTF">2017-09-06T02:28:00Z</dcterms:created>
  <dcterms:modified xsi:type="dcterms:W3CDTF">2020-05-28T00:19:00Z</dcterms:modified>
  <cp:version/>
</cp:coreProperties>
</file>