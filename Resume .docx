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Dalton Bailey </w:t>
      </w:r>
    </w:p>
    <w:p>
      <w:pPr>
        <w:pStyle w:val="Normal"/>
        <w:rPr/>
      </w:pPr>
      <w:hyperlink r:id="rId2">
        <w:r>
          <w:rPr>
            <w:rStyle w:val="InternetLink"/>
          </w:rPr>
          <w:t>linkedin.com/in/dalton-bailey-a7684a19b</w:t>
        </w:r>
      </w:hyperlink>
      <w:r>
        <w:rPr/>
        <w:t xml:space="preserve">  | (916)-698-9669 | </w:t>
      </w:r>
      <w:hyperlink r:id="rId3">
        <w:r>
          <w:rPr>
            <w:rStyle w:val="InternetLink"/>
          </w:rPr>
          <w:t>Daltipolous@gmail.com</w:t>
        </w:r>
      </w:hyperlink>
      <w:r>
        <w:rPr/>
        <w:t xml:space="preserve">  </w:t>
      </w:r>
    </w:p>
    <w:p>
      <w:pPr>
        <w:pStyle w:val="Heading1"/>
        <w:rPr/>
      </w:pPr>
      <w:r>
        <w:rPr/>
        <w:t>Education</w:t>
      </w:r>
    </w:p>
    <w:p>
      <w:pPr>
        <w:pStyle w:val="Heading2"/>
        <w:rPr/>
      </w:pPr>
      <w:r>
        <w:rPr/>
        <w:t xml:space="preserve">California state university </w:t>
      </w:r>
      <w:r>
        <w:rPr/>
        <w:t>Chico</w:t>
      </w:r>
      <w:r>
        <w:rPr/>
        <w:t xml:space="preserve"> </w:t>
      </w:r>
      <w:bookmarkStart w:id="0" w:name="_GoBack"/>
      <w:bookmarkEnd w:id="0"/>
      <w:r>
        <w:rPr/>
        <w:t xml:space="preserve">| </w:t>
      </w:r>
      <w:r>
        <w:rPr/>
        <w:t xml:space="preserve">Bachelor in </w:t>
      </w:r>
      <w:r>
        <w:rPr/>
        <w:t>computer engineering</w:t>
      </w:r>
    </w:p>
    <w:p>
      <w:pPr>
        <w:pStyle w:val="Heading1"/>
        <w:rPr/>
      </w:pPr>
      <w:r>
        <w:rPr/>
        <w:t>Projects</w:t>
      </w:r>
    </w:p>
    <w:p>
      <w:pPr>
        <w:pStyle w:val="Heading2"/>
        <w:rPr/>
      </w:pPr>
      <w:r>
        <w:rPr/>
      </w:r>
    </w:p>
    <w:p>
      <w:pPr>
        <w:pStyle w:val="ListBullet"/>
        <w:numPr>
          <w:ilvl w:val="0"/>
          <w:numId w:val="0"/>
        </w:numPr>
        <w:ind w:left="0" w:hanging="0"/>
        <w:rPr/>
      </w:pPr>
      <w:r>
        <w:rPr>
          <w:rStyle w:val="Heading1Char"/>
        </w:rPr>
        <w:t>Experience</w:t>
      </w:r>
    </w:p>
    <w:p>
      <w:pPr>
        <w:pStyle w:val="Heading2"/>
        <w:spacing w:before="60" w:after="40"/>
        <w:contextualSpacing/>
        <w:rPr/>
      </w:pPr>
      <w:r>
        <w:rPr/>
      </w:r>
    </w:p>
    <w:sectPr>
      <w:footerReference w:type="default" r:id="rId4"/>
      <w:type w:val="nextPage"/>
      <w:pgSz w:w="12240" w:h="15840"/>
      <w:pgMar w:left="1152" w:right="1152" w:header="0" w:top="1008" w:footer="720" w:bottom="1152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29cf"/>
    <w:pPr>
      <w:widowControl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c61f8e"/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VisitedInternet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Internet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14b7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8220f"/>
    <w:pPr/>
    <w:rPr>
      <w:b/>
      <w:bCs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b14b7"/>
    <w:pPr>
      <w:spacing w:before="0" w:after="2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dalton-bailey-a7684a19b" TargetMode="External"/><Relationship Id="rId3" Type="http://schemas.openxmlformats.org/officeDocument/2006/relationships/hyperlink" Target="mailto:Daltipolous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A427B5011E490CB849B11FACB0B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BE123-F395-4923-BFEB-8348C7AAAC72}"/>
      </w:docPartPr>
      <w:docPartBody>
        <w:p w:rsidR="00AD5FCA" w:rsidRDefault="004C6D2A">
          <w:pPr>
            <w:pStyle w:val="6EA427B5011E490CB849B11FACB0BA4B"/>
          </w:pPr>
          <w:r>
            <w:t>Objective</w:t>
          </w:r>
        </w:p>
      </w:docPartBody>
    </w:docPart>
    <w:docPart>
      <w:docPartPr>
        <w:name w:val="78C149A368C642B6BFB7897E0616D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7BB86-0495-4A2D-982B-ED4DD11FD580}"/>
      </w:docPartPr>
      <w:docPartBody>
        <w:p w:rsidR="00AD5FCA" w:rsidRDefault="004C6D2A">
          <w:pPr>
            <w:pStyle w:val="78C149A368C642B6BFB7897E0616DDF7"/>
          </w:pPr>
          <w:r>
            <w:t>Education</w:t>
          </w:r>
        </w:p>
      </w:docPartBody>
    </w:docPart>
    <w:docPart>
      <w:docPartPr>
        <w:name w:val="7E73AD185D7B4AAE9AC5C2D73467E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63907-FB0E-4E05-AC70-C5463DAE2C78}"/>
      </w:docPartPr>
      <w:docPartBody>
        <w:p w:rsidR="00AD5FCA" w:rsidRDefault="004C6D2A">
          <w:pPr>
            <w:pStyle w:val="7E73AD185D7B4AAE9AC5C2D73467EC99"/>
          </w:pPr>
          <w:r>
            <w:t>Skills &amp; Abilities</w:t>
          </w:r>
        </w:p>
      </w:docPartBody>
    </w:docPart>
    <w:docPart>
      <w:docPartPr>
        <w:name w:val="B4B39A4A5F3D418F95C5A34DFAA15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D0BE5-A301-43E5-B86F-674356D8409E}"/>
      </w:docPartPr>
      <w:docPartBody>
        <w:p w:rsidR="00AD5FCA" w:rsidRDefault="004C6D2A">
          <w:pPr>
            <w:pStyle w:val="B4B39A4A5F3D418F95C5A34DFAA150A0"/>
          </w:pPr>
          <w:r>
            <w:t>Sales</w:t>
          </w:r>
        </w:p>
      </w:docPartBody>
    </w:docPart>
    <w:docPart>
      <w:docPartPr>
        <w:name w:val="E8475342F55245F7B8916D8CB09E4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AA7E-F90C-4D38-831F-23BBEF032567}"/>
      </w:docPartPr>
      <w:docPartBody>
        <w:p w:rsidR="00AD5FCA" w:rsidRDefault="004C6D2A">
          <w:pPr>
            <w:pStyle w:val="E8475342F55245F7B8916D8CB09E4CB7"/>
          </w:pPr>
          <w:r>
            <w:t>Communication</w:t>
          </w:r>
        </w:p>
      </w:docPartBody>
    </w:docPart>
    <w:docPart>
      <w:docPartPr>
        <w:name w:val="4727AF93EBED43178872A63C925F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3E85B-BED9-4CFA-81F5-99AEB3ECD238}"/>
      </w:docPartPr>
      <w:docPartBody>
        <w:p w:rsidR="00AD5FCA" w:rsidRDefault="004C6D2A">
          <w:pPr>
            <w:pStyle w:val="4727AF93EBED43178872A63C925F09A6"/>
          </w:pPr>
          <w:r>
            <w:t>Leadership</w:t>
          </w:r>
        </w:p>
      </w:docPartBody>
    </w:docPart>
    <w:docPart>
      <w:docPartPr>
        <w:name w:val="EE0A131E746642FEA33DC4BC082F2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74356-9DC8-4342-9215-BEA50AED7E89}"/>
      </w:docPartPr>
      <w:docPartBody>
        <w:p w:rsidR="00AD5FCA" w:rsidRDefault="004C6D2A">
          <w:pPr>
            <w:pStyle w:val="EE0A131E746642FEA33DC4BC082F239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D2A"/>
    <w:rsid w:val="00344F6C"/>
    <w:rsid w:val="00381443"/>
    <w:rsid w:val="004C6D2A"/>
    <w:rsid w:val="005E5D1A"/>
    <w:rsid w:val="00A34DE0"/>
    <w:rsid w:val="00AD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051CBF154C46A1A92787AA10091202">
    <w:name w:val="7C051CBF154C46A1A92787AA10091202"/>
  </w:style>
  <w:style w:type="paragraph" w:customStyle="1" w:styleId="59A6ED33606F4EE89068BD00496C22E1">
    <w:name w:val="59A6ED33606F4EE89068BD00496C22E1"/>
  </w:style>
  <w:style w:type="paragraph" w:customStyle="1" w:styleId="DBC423FC31844F14A110F90F88504F48">
    <w:name w:val="DBC423FC31844F14A110F90F88504F48"/>
  </w:style>
  <w:style w:type="paragraph" w:customStyle="1" w:styleId="1C5277848F96498A952C308FCC691D79">
    <w:name w:val="1C5277848F96498A952C308FCC691D79"/>
  </w:style>
  <w:style w:type="paragraph" w:customStyle="1" w:styleId="6EA427B5011E490CB849B11FACB0BA4B">
    <w:name w:val="6EA427B5011E490CB849B11FACB0BA4B"/>
  </w:style>
  <w:style w:type="paragraph" w:customStyle="1" w:styleId="C4B076D30B934222A25DFB9CCBFE5FFD">
    <w:name w:val="C4B076D30B934222A25DFB9CCBFE5FFD"/>
  </w:style>
  <w:style w:type="paragraph" w:customStyle="1" w:styleId="78C149A368C642B6BFB7897E0616DDF7">
    <w:name w:val="78C149A368C642B6BFB7897E0616DDF7"/>
  </w:style>
  <w:style w:type="paragraph" w:customStyle="1" w:styleId="07D0654443B24C1C8639EBD290F8D603">
    <w:name w:val="07D0654443B24C1C8639EBD290F8D603"/>
  </w:style>
  <w:style w:type="paragraph" w:customStyle="1" w:styleId="478EF5C3EFB24F789D02F395664A610E">
    <w:name w:val="478EF5C3EFB24F789D02F395664A610E"/>
  </w:style>
  <w:style w:type="paragraph" w:customStyle="1" w:styleId="BA72D31DA2B949359EA1706FFA736FA6">
    <w:name w:val="BA72D31DA2B949359EA1706FFA736FA6"/>
  </w:style>
  <w:style w:type="paragraph" w:customStyle="1" w:styleId="0F4CC65CFFB14BD2964398C9061DD9C9">
    <w:name w:val="0F4CC65CFFB14BD2964398C9061DD9C9"/>
  </w:style>
  <w:style w:type="paragraph" w:customStyle="1" w:styleId="A5398E0223444BD481B33729C1070D6D">
    <w:name w:val="A5398E0223444BD481B33729C1070D6D"/>
  </w:style>
  <w:style w:type="paragraph" w:customStyle="1" w:styleId="741B6675105041A3B75E296AA2066B3A">
    <w:name w:val="741B6675105041A3B75E296AA2066B3A"/>
  </w:style>
  <w:style w:type="paragraph" w:customStyle="1" w:styleId="056A6D79FC4F4FC7AD77EB18170C6360">
    <w:name w:val="056A6D79FC4F4FC7AD77EB18170C6360"/>
  </w:style>
  <w:style w:type="paragraph" w:customStyle="1" w:styleId="CFCBC083EB564CC787D2F89E167A9967">
    <w:name w:val="CFCBC083EB564CC787D2F89E167A9967"/>
  </w:style>
  <w:style w:type="paragraph" w:customStyle="1" w:styleId="7E73AD185D7B4AAE9AC5C2D73467EC99">
    <w:name w:val="7E73AD185D7B4AAE9AC5C2D73467EC99"/>
  </w:style>
  <w:style w:type="paragraph" w:customStyle="1" w:styleId="5A56A593ABC246648A4B0D984B250E6D">
    <w:name w:val="5A56A593ABC246648A4B0D984B250E6D"/>
  </w:style>
  <w:style w:type="paragraph" w:customStyle="1" w:styleId="B7FBD6CD180D4A488D5AE1A6856B5E70">
    <w:name w:val="B7FBD6CD180D4A488D5AE1A6856B5E70"/>
  </w:style>
  <w:style w:type="paragraph" w:customStyle="1" w:styleId="B4B39A4A5F3D418F95C5A34DFAA150A0">
    <w:name w:val="B4B39A4A5F3D418F95C5A34DFAA150A0"/>
  </w:style>
  <w:style w:type="paragraph" w:customStyle="1" w:styleId="2503558C22C94A819DD93EB97F0A602D">
    <w:name w:val="2503558C22C94A819DD93EB97F0A602D"/>
  </w:style>
  <w:style w:type="paragraph" w:customStyle="1" w:styleId="E8475342F55245F7B8916D8CB09E4CB7">
    <w:name w:val="E8475342F55245F7B8916D8CB09E4CB7"/>
  </w:style>
  <w:style w:type="paragraph" w:customStyle="1" w:styleId="7F56E619A16A4E5A8D67E3D56AF2E337">
    <w:name w:val="7F56E619A16A4E5A8D67E3D56AF2E337"/>
  </w:style>
  <w:style w:type="paragraph" w:customStyle="1" w:styleId="4727AF93EBED43178872A63C925F09A6">
    <w:name w:val="4727AF93EBED43178872A63C925F09A6"/>
  </w:style>
  <w:style w:type="paragraph" w:customStyle="1" w:styleId="E4E2962890CD44C1BA35925F249B1F96">
    <w:name w:val="E4E2962890CD44C1BA35925F249B1F96"/>
  </w:style>
  <w:style w:type="paragraph" w:customStyle="1" w:styleId="EE0A131E746642FEA33DC4BC082F239A">
    <w:name w:val="EE0A131E746642FEA33DC4BC082F239A"/>
  </w:style>
  <w:style w:type="paragraph" w:customStyle="1" w:styleId="E9264FEF49824BE997EF512D12FE2CAC">
    <w:name w:val="E9264FEF49824BE997EF512D12FE2CAC"/>
  </w:style>
  <w:style w:type="paragraph" w:customStyle="1" w:styleId="C9B3325FAE544C849418B7518C4C2048">
    <w:name w:val="C9B3325FAE544C849418B7518C4C2048"/>
  </w:style>
  <w:style w:type="paragraph" w:customStyle="1" w:styleId="55C9C242F7DB4A0DB4B9D449285EAC9D">
    <w:name w:val="55C9C242F7DB4A0DB4B9D449285EAC9D"/>
  </w:style>
  <w:style w:type="paragraph" w:customStyle="1" w:styleId="90A2BB4493BA4755852496C14C583E77">
    <w:name w:val="90A2BB4493BA4755852496C14C583E77"/>
  </w:style>
  <w:style w:type="paragraph" w:customStyle="1" w:styleId="A7290D889D6D4C20B176344881303215">
    <w:name w:val="A7290D889D6D4C20B176344881303215"/>
  </w:style>
  <w:style w:type="paragraph" w:customStyle="1" w:styleId="629E0F08873B438D88C3CB4C98DE57CA">
    <w:name w:val="629E0F08873B438D88C3CB4C98DE57CA"/>
  </w:style>
  <w:style w:type="paragraph" w:customStyle="1" w:styleId="365D9A8B1AC0450BA0A49538B6E39AF5">
    <w:name w:val="365D9A8B1AC0450BA0A49538B6E39AF5"/>
  </w:style>
  <w:style w:type="paragraph" w:customStyle="1" w:styleId="95543A3985104733AE1ACB8D86AC9D2A">
    <w:name w:val="95543A3985104733AE1ACB8D86AC9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42AB7-9940-44CA-8207-D045A81D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131</TotalTime>
  <Application>LibreOffice/7.0.1.2$Windows_X86_64 LibreOffice_project/7cbcfc562f6eb6708b5ff7d7397325de9e764452</Application>
  <Pages>1</Pages>
  <Words>21</Words>
  <Characters>180</Characters>
  <CharactersWithSpaces>198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2017-09-06T02:28:00Z</dcterms:created>
  <dc:creator>Dalton Bailey</dc:creator>
  <dc:description/>
  <dc:language>en-US</dc:language>
  <cp:lastModifiedBy/>
  <cp:lastPrinted>2017-09-22T21:02:00Z</cp:lastPrinted>
  <dcterms:modified xsi:type="dcterms:W3CDTF">2020-09-28T17:34:47Z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